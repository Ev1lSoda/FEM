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AC2" w:rsidRDefault="000C6AC2" w:rsidP="00D258B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Результати перевірки </w:t>
      </w:r>
      <w:r>
        <w:rPr>
          <w:color w:val="000000"/>
          <w:sz w:val="27"/>
          <w:szCs w:val="27"/>
          <w:lang w:val="uk-UA"/>
        </w:rPr>
        <w:t xml:space="preserve">дипломної </w:t>
      </w:r>
      <w:r>
        <w:rPr>
          <w:color w:val="000000"/>
          <w:sz w:val="27"/>
          <w:szCs w:val="27"/>
        </w:rPr>
        <w:t>роботи на антиплагіат</w:t>
      </w:r>
    </w:p>
    <w:p w:rsidR="000C6AC2" w:rsidRDefault="000C6AC2" w:rsidP="00D258B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дипломної роботи: “</w:t>
      </w:r>
      <w:r>
        <w:rPr>
          <w:color w:val="000000"/>
          <w:sz w:val="27"/>
          <w:szCs w:val="27"/>
          <w:lang w:val="uk-UA"/>
        </w:rPr>
        <w:t>Числове дослідження контактної взаємодії в умовах плоскої деформації</w:t>
      </w:r>
      <w:r>
        <w:rPr>
          <w:color w:val="000000"/>
          <w:sz w:val="27"/>
          <w:szCs w:val="27"/>
        </w:rPr>
        <w:t>”</w:t>
      </w:r>
    </w:p>
    <w:p w:rsidR="000C6AC2" w:rsidRDefault="000C6AC2" w:rsidP="00D258B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>
        <w:rPr>
          <w:color w:val="000000"/>
          <w:sz w:val="27"/>
          <w:szCs w:val="27"/>
          <w:lang w:val="uk-UA"/>
        </w:rPr>
        <w:t>а</w:t>
      </w:r>
      <w:r>
        <w:rPr>
          <w:color w:val="000000"/>
          <w:sz w:val="27"/>
          <w:szCs w:val="27"/>
        </w:rPr>
        <w:t xml:space="preserve"> групи ПА-1</w:t>
      </w:r>
      <w:r>
        <w:rPr>
          <w:color w:val="000000"/>
          <w:sz w:val="27"/>
          <w:szCs w:val="27"/>
          <w:lang w:val="uk-UA"/>
        </w:rPr>
        <w:t>8</w:t>
      </w:r>
      <w:r>
        <w:rPr>
          <w:color w:val="000000"/>
          <w:sz w:val="27"/>
          <w:szCs w:val="27"/>
        </w:rPr>
        <w:t xml:space="preserve">-1 </w:t>
      </w:r>
      <w:r>
        <w:rPr>
          <w:color w:val="000000"/>
          <w:sz w:val="27"/>
          <w:szCs w:val="27"/>
          <w:lang w:val="uk-UA"/>
        </w:rPr>
        <w:t>Мостового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uk-UA"/>
        </w:rPr>
        <w:t>А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uk-UA"/>
        </w:rPr>
        <w:t xml:space="preserve"> О</w:t>
      </w:r>
      <w:r>
        <w:rPr>
          <w:color w:val="000000"/>
          <w:sz w:val="27"/>
          <w:szCs w:val="27"/>
        </w:rPr>
        <w:t>.</w:t>
      </w:r>
    </w:p>
    <w:p w:rsidR="000C6AC2" w:rsidRDefault="000C6AC2" w:rsidP="00D258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Дипломна робота була перевірена програмою etxt. Поріг </w:t>
      </w:r>
      <w:r w:rsidRPr="00342886">
        <w:rPr>
          <w:color w:val="000000"/>
          <w:sz w:val="27"/>
          <w:szCs w:val="27"/>
          <w:lang w:val="uk-UA"/>
        </w:rPr>
        <w:t>унікальності</w:t>
      </w:r>
      <w:r>
        <w:rPr>
          <w:color w:val="000000"/>
          <w:sz w:val="27"/>
          <w:szCs w:val="27"/>
        </w:rPr>
        <w:t xml:space="preserve"> у налаштуваннях був виставлений на 85%. Унікальність тексту склала 9</w:t>
      </w:r>
      <w:bookmarkStart w:id="0" w:name="_GoBack"/>
      <w:bookmarkEnd w:id="0"/>
      <w:r>
        <w:rPr>
          <w:color w:val="000000"/>
          <w:sz w:val="27"/>
          <w:szCs w:val="27"/>
          <w:lang w:val="en-US"/>
        </w:rPr>
        <w:t>6</w:t>
      </w:r>
      <w:r>
        <w:rPr>
          <w:color w:val="000000"/>
          <w:sz w:val="27"/>
          <w:szCs w:val="27"/>
        </w:rPr>
        <w:t>%.</w:t>
      </w:r>
    </w:p>
    <w:p w:rsidR="000C6AC2" w:rsidRDefault="000C6AC2" w:rsidP="00D258BD">
      <w:pPr>
        <w:jc w:val="center"/>
        <w:rPr>
          <w:lang w:val="uk-UA"/>
        </w:rPr>
      </w:pPr>
    </w:p>
    <w:p w:rsidR="000C6AC2" w:rsidRDefault="000C6AC2" w:rsidP="00D258BD">
      <w:pPr>
        <w:jc w:val="center"/>
        <w:rPr>
          <w:lang w:val="uk-UA"/>
        </w:rPr>
      </w:pPr>
    </w:p>
    <w:p w:rsidR="000C6AC2" w:rsidRPr="00342886" w:rsidRDefault="000C6AC2" w:rsidP="00D258BD">
      <w:pPr>
        <w:jc w:val="center"/>
        <w:rPr>
          <w:lang w:val="uk-UA"/>
        </w:rPr>
      </w:pPr>
    </w:p>
    <w:p w:rsidR="000C6AC2" w:rsidRDefault="000C6A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388.2pt">
            <v:imagedata r:id="rId4" o:title=""/>
          </v:shape>
        </w:pict>
      </w:r>
      <w:r>
        <w:br w:type="page"/>
      </w:r>
    </w:p>
    <w:p w:rsidR="000C6AC2" w:rsidRDefault="000C6AC2" w:rsidP="00D258BD">
      <w:pPr>
        <w:jc w:val="center"/>
      </w:pPr>
      <w:r>
        <w:pict>
          <v:shape id="_x0000_i1026" type="#_x0000_t75" style="width:477.6pt;height:323.4pt">
            <v:imagedata r:id="rId5" o:title=""/>
          </v:shape>
        </w:pict>
      </w:r>
    </w:p>
    <w:sectPr w:rsidR="000C6AC2" w:rsidSect="00D258BD">
      <w:pgSz w:w="11906" w:h="16838"/>
      <w:pgMar w:top="1134" w:right="850" w:bottom="1134" w:left="13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412C"/>
    <w:rsid w:val="000C6AC2"/>
    <w:rsid w:val="00304680"/>
    <w:rsid w:val="00342886"/>
    <w:rsid w:val="004D3512"/>
    <w:rsid w:val="005C434F"/>
    <w:rsid w:val="006E0DD2"/>
    <w:rsid w:val="006E671F"/>
    <w:rsid w:val="00893457"/>
    <w:rsid w:val="0092552A"/>
    <w:rsid w:val="00972FCF"/>
    <w:rsid w:val="00982749"/>
    <w:rsid w:val="00A70BFE"/>
    <w:rsid w:val="00A822AD"/>
    <w:rsid w:val="00AB7E5F"/>
    <w:rsid w:val="00C0394C"/>
    <w:rsid w:val="00D258BD"/>
    <w:rsid w:val="00E01809"/>
    <w:rsid w:val="00F4412C"/>
    <w:rsid w:val="00F612B9"/>
    <w:rsid w:val="00FD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512"/>
    <w:pPr>
      <w:spacing w:after="160" w:line="259" w:lineRule="auto"/>
    </w:pPr>
    <w:rPr>
      <w:lang w:val="ru-RU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D258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62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49</Words>
  <Characters>284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Результати перевірки курсової роботи на антиплагіат</dc:title>
  <dc:subject/>
  <dc:creator>Mostoviy Fedir</dc:creator>
  <cp:keywords/>
  <dc:description/>
  <cp:lastModifiedBy>killer.be.29@gmail.com</cp:lastModifiedBy>
  <cp:revision>4</cp:revision>
  <dcterms:created xsi:type="dcterms:W3CDTF">2021-06-03T17:41:00Z</dcterms:created>
  <dcterms:modified xsi:type="dcterms:W3CDTF">2022-06-13T08:58:00Z</dcterms:modified>
</cp:coreProperties>
</file>